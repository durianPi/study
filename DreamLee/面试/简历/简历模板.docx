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89C" w:rsidRDefault="00BD389C">
      <w:pPr>
        <w:rPr>
          <w:rFonts w:ascii="宋体" w:hAnsi="宋体"/>
          <w:szCs w:val="21"/>
        </w:rPr>
      </w:pPr>
    </w:p>
    <w:tbl>
      <w:tblPr>
        <w:tblW w:w="8711" w:type="dxa"/>
        <w:tblInd w:w="9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4712"/>
        <w:gridCol w:w="182"/>
        <w:gridCol w:w="279"/>
        <w:gridCol w:w="279"/>
        <w:gridCol w:w="279"/>
        <w:gridCol w:w="279"/>
        <w:gridCol w:w="279"/>
        <w:gridCol w:w="280"/>
      </w:tblGrid>
      <w:tr w:rsidR="00BD389C">
        <w:trPr>
          <w:trHeight w:val="521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89C" w:rsidRDefault="0019565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简历</w:t>
            </w:r>
          </w:p>
        </w:tc>
      </w:tr>
      <w:tr w:rsidR="00BD389C">
        <w:trPr>
          <w:trHeight w:val="371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 w:rsidR="00BD389C">
        <w:trPr>
          <w:trHeight w:val="35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389C" w:rsidRDefault="009310C5">
            <w:pPr>
              <w:pStyle w:val="ac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李想</w:t>
            </w:r>
          </w:p>
        </w:tc>
        <w:tc>
          <w:tcPr>
            <w:tcW w:w="1857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BD389C" w:rsidRDefault="00BD389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389C">
        <w:trPr>
          <w:trHeight w:val="35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389C" w:rsidRDefault="00CB19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92.2.1</w:t>
            </w:r>
          </w:p>
        </w:tc>
        <w:tc>
          <w:tcPr>
            <w:tcW w:w="1857" w:type="dxa"/>
            <w:gridSpan w:val="7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BD389C" w:rsidRDefault="00BD38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389C">
        <w:trPr>
          <w:trHeight w:val="35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389C" w:rsidRDefault="00CB19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857" w:type="dxa"/>
            <w:gridSpan w:val="7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BD389C" w:rsidRDefault="00BD38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389C">
        <w:trPr>
          <w:trHeight w:val="493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65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389C" w:rsidRDefault="00CB19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17602554343</w:t>
            </w:r>
          </w:p>
        </w:tc>
      </w:tr>
      <w:tr w:rsidR="00BD389C">
        <w:trPr>
          <w:trHeight w:val="357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可到岗时间</w:t>
            </w:r>
          </w:p>
        </w:tc>
        <w:tc>
          <w:tcPr>
            <w:tcW w:w="65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一周内</w:t>
            </w:r>
          </w:p>
        </w:tc>
      </w:tr>
      <w:tr w:rsidR="00BD389C">
        <w:trPr>
          <w:trHeight w:val="479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技能专长</w:t>
            </w:r>
          </w:p>
        </w:tc>
      </w:tr>
      <w:tr w:rsidR="00BD389C">
        <w:trPr>
          <w:trHeight w:val="531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89C" w:rsidRDefault="00CB19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Java</w:t>
            </w:r>
          </w:p>
        </w:tc>
      </w:tr>
      <w:tr w:rsidR="00BD389C">
        <w:trPr>
          <w:trHeight w:val="371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教育背景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389C">
        <w:trPr>
          <w:trHeight w:val="428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D389C" w:rsidRDefault="00692F85">
            <w:pPr>
              <w:widowControl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2011.09-2015.06  江苏师范大学</w:t>
            </w:r>
            <w:bookmarkStart w:id="0" w:name="_GoBack"/>
            <w:bookmarkEnd w:id="0"/>
          </w:p>
        </w:tc>
      </w:tr>
      <w:tr w:rsidR="00BD389C">
        <w:trPr>
          <w:trHeight w:val="294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工作经验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389C">
        <w:trPr>
          <w:trHeight w:val="969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89C" w:rsidRDefault="00BD389C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D389C">
        <w:trPr>
          <w:trHeight w:val="285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: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389C">
        <w:trPr>
          <w:trHeight w:val="1124"/>
        </w:trPr>
        <w:tc>
          <w:tcPr>
            <w:tcW w:w="8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项目名称</w:t>
            </w:r>
            <w:proofErr w:type="gramStart"/>
            <w:r>
              <w:rPr>
                <w:rFonts w:ascii="宋体" w:hAnsi="宋体" w:cs="宋体" w:hint="eastAsia"/>
                <w:b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/>
                <w:szCs w:val="21"/>
              </w:rPr>
              <w:t>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项目周期：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使用技术：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项目描述：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项目职责：</w:t>
            </w:r>
          </w:p>
          <w:p w:rsidR="00BD389C" w:rsidRDefault="00BD389C">
            <w:pPr>
              <w:rPr>
                <w:rFonts w:ascii="宋体" w:hAnsi="宋体" w:cs="宋体"/>
                <w:szCs w:val="21"/>
              </w:rPr>
            </w:pPr>
          </w:p>
          <w:p w:rsidR="00BD389C" w:rsidRDefault="00BD389C">
            <w:pPr>
              <w:rPr>
                <w:rFonts w:ascii="宋体" w:hAnsi="宋体" w:cs="宋体"/>
                <w:szCs w:val="21"/>
              </w:rPr>
            </w:pP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项目名称二：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项目周期：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使用技术：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项目描述：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项目职责：</w:t>
            </w:r>
          </w:p>
          <w:p w:rsidR="00BD389C" w:rsidRDefault="00BD389C">
            <w:pPr>
              <w:rPr>
                <w:rFonts w:ascii="宋体" w:hAnsi="宋体" w:cs="宋体"/>
                <w:szCs w:val="21"/>
              </w:rPr>
            </w:pPr>
          </w:p>
          <w:p w:rsidR="00BD389C" w:rsidRDefault="00BD389C">
            <w:pPr>
              <w:rPr>
                <w:rFonts w:ascii="宋体" w:hAnsi="宋体" w:cs="宋体"/>
                <w:szCs w:val="21"/>
              </w:rPr>
            </w:pP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项目名称三：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项目周期：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使用技术：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项目描述：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项目职责：</w:t>
            </w:r>
          </w:p>
          <w:p w:rsidR="00BD389C" w:rsidRDefault="00BD389C">
            <w:pPr>
              <w:rPr>
                <w:rFonts w:ascii="宋体" w:hAnsi="宋体" w:cs="宋体"/>
                <w:b/>
                <w:szCs w:val="21"/>
              </w:rPr>
            </w:pP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项目名称</w:t>
            </w:r>
            <w:r>
              <w:rPr>
                <w:rFonts w:ascii="宋体" w:hAnsi="宋体" w:cs="宋体" w:hint="eastAsia"/>
                <w:b/>
                <w:szCs w:val="21"/>
              </w:rPr>
              <w:t>四</w:t>
            </w:r>
            <w:r>
              <w:rPr>
                <w:rFonts w:ascii="宋体" w:hAnsi="宋体" w:cs="宋体" w:hint="eastAsia"/>
                <w:b/>
                <w:szCs w:val="21"/>
              </w:rPr>
              <w:t>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项目周期：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使用技术：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项目描述：</w:t>
            </w:r>
          </w:p>
          <w:p w:rsidR="00BD389C" w:rsidRDefault="0019565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项目职责：</w:t>
            </w:r>
          </w:p>
          <w:p w:rsidR="00BD389C" w:rsidRDefault="00BD389C">
            <w:pPr>
              <w:rPr>
                <w:rFonts w:ascii="宋体" w:hAnsi="宋体" w:cs="宋体"/>
                <w:b/>
                <w:szCs w:val="21"/>
              </w:rPr>
            </w:pPr>
          </w:p>
          <w:p w:rsidR="00BD389C" w:rsidRDefault="00BD389C">
            <w:pPr>
              <w:rPr>
                <w:rFonts w:ascii="宋体" w:hAnsi="宋体" w:cs="宋体"/>
                <w:szCs w:val="21"/>
              </w:rPr>
            </w:pPr>
          </w:p>
        </w:tc>
      </w:tr>
      <w:tr w:rsidR="00BD389C">
        <w:trPr>
          <w:trHeight w:val="460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自我评价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BD389C" w:rsidRDefault="0019565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389C">
        <w:trPr>
          <w:trHeight w:val="600"/>
        </w:trPr>
        <w:tc>
          <w:tcPr>
            <w:tcW w:w="871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D389C" w:rsidRDefault="00BD389C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D389C">
        <w:trPr>
          <w:trHeight w:val="312"/>
        </w:trPr>
        <w:tc>
          <w:tcPr>
            <w:tcW w:w="871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D389C" w:rsidRDefault="00BD38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BD389C" w:rsidRDefault="00BD389C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BD38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652" w:rsidRDefault="00195652" w:rsidP="009310C5">
      <w:r>
        <w:separator/>
      </w:r>
    </w:p>
  </w:endnote>
  <w:endnote w:type="continuationSeparator" w:id="0">
    <w:p w:rsidR="00195652" w:rsidRDefault="00195652" w:rsidP="0093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652" w:rsidRDefault="00195652" w:rsidP="009310C5">
      <w:r>
        <w:separator/>
      </w:r>
    </w:p>
  </w:footnote>
  <w:footnote w:type="continuationSeparator" w:id="0">
    <w:p w:rsidR="00195652" w:rsidRDefault="00195652" w:rsidP="00931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E7B"/>
    <w:rsid w:val="00020E4B"/>
    <w:rsid w:val="000233D2"/>
    <w:rsid w:val="000247EC"/>
    <w:rsid w:val="000316F5"/>
    <w:rsid w:val="0003244A"/>
    <w:rsid w:val="0004041B"/>
    <w:rsid w:val="000446EB"/>
    <w:rsid w:val="00046397"/>
    <w:rsid w:val="00060812"/>
    <w:rsid w:val="00063496"/>
    <w:rsid w:val="0007107C"/>
    <w:rsid w:val="0007642A"/>
    <w:rsid w:val="000839FD"/>
    <w:rsid w:val="00087557"/>
    <w:rsid w:val="000978C7"/>
    <w:rsid w:val="000A1EE0"/>
    <w:rsid w:val="000A2942"/>
    <w:rsid w:val="000B656C"/>
    <w:rsid w:val="000C41D6"/>
    <w:rsid w:val="000D4A44"/>
    <w:rsid w:val="000E68BA"/>
    <w:rsid w:val="000E79E0"/>
    <w:rsid w:val="000E7E95"/>
    <w:rsid w:val="000F2CCD"/>
    <w:rsid w:val="000F5160"/>
    <w:rsid w:val="00105B6C"/>
    <w:rsid w:val="00106397"/>
    <w:rsid w:val="0010785E"/>
    <w:rsid w:val="00110104"/>
    <w:rsid w:val="00112633"/>
    <w:rsid w:val="00125A72"/>
    <w:rsid w:val="00137A2A"/>
    <w:rsid w:val="0016163F"/>
    <w:rsid w:val="00170A4E"/>
    <w:rsid w:val="00180410"/>
    <w:rsid w:val="001861BF"/>
    <w:rsid w:val="00192F0C"/>
    <w:rsid w:val="00195652"/>
    <w:rsid w:val="001A1BB8"/>
    <w:rsid w:val="001B17CD"/>
    <w:rsid w:val="001B2DE8"/>
    <w:rsid w:val="001B50C4"/>
    <w:rsid w:val="001D0097"/>
    <w:rsid w:val="001D0572"/>
    <w:rsid w:val="001D4EEA"/>
    <w:rsid w:val="001F0B62"/>
    <w:rsid w:val="00202351"/>
    <w:rsid w:val="002043D1"/>
    <w:rsid w:val="0020719E"/>
    <w:rsid w:val="002127F6"/>
    <w:rsid w:val="0023596C"/>
    <w:rsid w:val="00236156"/>
    <w:rsid w:val="00264FA2"/>
    <w:rsid w:val="00273F9B"/>
    <w:rsid w:val="00291CEE"/>
    <w:rsid w:val="002B3805"/>
    <w:rsid w:val="002B6BBC"/>
    <w:rsid w:val="002F384E"/>
    <w:rsid w:val="002F6C6C"/>
    <w:rsid w:val="002F79A3"/>
    <w:rsid w:val="00312B68"/>
    <w:rsid w:val="00340AC6"/>
    <w:rsid w:val="003464BF"/>
    <w:rsid w:val="00346FCD"/>
    <w:rsid w:val="00356E7B"/>
    <w:rsid w:val="00367409"/>
    <w:rsid w:val="00375B7A"/>
    <w:rsid w:val="0037631A"/>
    <w:rsid w:val="003850B9"/>
    <w:rsid w:val="00396B35"/>
    <w:rsid w:val="003A1707"/>
    <w:rsid w:val="003A4D3E"/>
    <w:rsid w:val="003A52A6"/>
    <w:rsid w:val="003B03D5"/>
    <w:rsid w:val="003B0444"/>
    <w:rsid w:val="003B4682"/>
    <w:rsid w:val="003B6043"/>
    <w:rsid w:val="003C59C0"/>
    <w:rsid w:val="003F5743"/>
    <w:rsid w:val="00402547"/>
    <w:rsid w:val="004045B7"/>
    <w:rsid w:val="004130B2"/>
    <w:rsid w:val="00416E4F"/>
    <w:rsid w:val="004202FA"/>
    <w:rsid w:val="0044465B"/>
    <w:rsid w:val="00445853"/>
    <w:rsid w:val="00446570"/>
    <w:rsid w:val="00452A24"/>
    <w:rsid w:val="00456FAA"/>
    <w:rsid w:val="004620C0"/>
    <w:rsid w:val="00484B53"/>
    <w:rsid w:val="00485D0E"/>
    <w:rsid w:val="00492F38"/>
    <w:rsid w:val="004B112B"/>
    <w:rsid w:val="004C159E"/>
    <w:rsid w:val="004C1603"/>
    <w:rsid w:val="004D54F7"/>
    <w:rsid w:val="004E59BA"/>
    <w:rsid w:val="004E5DBD"/>
    <w:rsid w:val="004F5A26"/>
    <w:rsid w:val="0050094A"/>
    <w:rsid w:val="00501D56"/>
    <w:rsid w:val="00505E8B"/>
    <w:rsid w:val="0050725D"/>
    <w:rsid w:val="00550265"/>
    <w:rsid w:val="0056583F"/>
    <w:rsid w:val="00570964"/>
    <w:rsid w:val="005761DC"/>
    <w:rsid w:val="00581171"/>
    <w:rsid w:val="00581F51"/>
    <w:rsid w:val="00586BC8"/>
    <w:rsid w:val="005875FD"/>
    <w:rsid w:val="005952E3"/>
    <w:rsid w:val="005B5CC2"/>
    <w:rsid w:val="005D5922"/>
    <w:rsid w:val="006112F5"/>
    <w:rsid w:val="00644B71"/>
    <w:rsid w:val="00644CEE"/>
    <w:rsid w:val="0064726E"/>
    <w:rsid w:val="00662777"/>
    <w:rsid w:val="006723A8"/>
    <w:rsid w:val="00686350"/>
    <w:rsid w:val="006873CD"/>
    <w:rsid w:val="00692F85"/>
    <w:rsid w:val="006A4C99"/>
    <w:rsid w:val="006A7A80"/>
    <w:rsid w:val="006B73AF"/>
    <w:rsid w:val="006D43F5"/>
    <w:rsid w:val="006D62AB"/>
    <w:rsid w:val="006E0750"/>
    <w:rsid w:val="006E2C29"/>
    <w:rsid w:val="006E779E"/>
    <w:rsid w:val="00710C9C"/>
    <w:rsid w:val="00726148"/>
    <w:rsid w:val="007446D8"/>
    <w:rsid w:val="0075338E"/>
    <w:rsid w:val="007649A4"/>
    <w:rsid w:val="00765C0A"/>
    <w:rsid w:val="007717D9"/>
    <w:rsid w:val="00784B77"/>
    <w:rsid w:val="00786AE8"/>
    <w:rsid w:val="00797553"/>
    <w:rsid w:val="007C46C0"/>
    <w:rsid w:val="007D120A"/>
    <w:rsid w:val="007F1955"/>
    <w:rsid w:val="007F7CA7"/>
    <w:rsid w:val="0081296F"/>
    <w:rsid w:val="00821D54"/>
    <w:rsid w:val="008227EB"/>
    <w:rsid w:val="00835C48"/>
    <w:rsid w:val="008411B4"/>
    <w:rsid w:val="008753EB"/>
    <w:rsid w:val="008A2670"/>
    <w:rsid w:val="008B69FF"/>
    <w:rsid w:val="008B75F9"/>
    <w:rsid w:val="008E322F"/>
    <w:rsid w:val="008F48AB"/>
    <w:rsid w:val="009310C5"/>
    <w:rsid w:val="00952423"/>
    <w:rsid w:val="0095720A"/>
    <w:rsid w:val="009654D4"/>
    <w:rsid w:val="00975A1D"/>
    <w:rsid w:val="0098586B"/>
    <w:rsid w:val="009D2A1B"/>
    <w:rsid w:val="009D451E"/>
    <w:rsid w:val="009E5C79"/>
    <w:rsid w:val="009F63D7"/>
    <w:rsid w:val="00A0000E"/>
    <w:rsid w:val="00A3600D"/>
    <w:rsid w:val="00A3737C"/>
    <w:rsid w:val="00A45B9A"/>
    <w:rsid w:val="00A533AD"/>
    <w:rsid w:val="00A56A98"/>
    <w:rsid w:val="00A71D14"/>
    <w:rsid w:val="00A73F8C"/>
    <w:rsid w:val="00A83CF2"/>
    <w:rsid w:val="00A846DC"/>
    <w:rsid w:val="00AA5118"/>
    <w:rsid w:val="00AA689C"/>
    <w:rsid w:val="00AF61FE"/>
    <w:rsid w:val="00AF6E77"/>
    <w:rsid w:val="00B3033E"/>
    <w:rsid w:val="00B30A9B"/>
    <w:rsid w:val="00B341B5"/>
    <w:rsid w:val="00B44EF0"/>
    <w:rsid w:val="00B5652D"/>
    <w:rsid w:val="00B819AB"/>
    <w:rsid w:val="00B944D9"/>
    <w:rsid w:val="00B951F7"/>
    <w:rsid w:val="00B97B5B"/>
    <w:rsid w:val="00BD389C"/>
    <w:rsid w:val="00BE6C09"/>
    <w:rsid w:val="00BF1B77"/>
    <w:rsid w:val="00C010F5"/>
    <w:rsid w:val="00C03ED5"/>
    <w:rsid w:val="00C04BEB"/>
    <w:rsid w:val="00C21913"/>
    <w:rsid w:val="00C25046"/>
    <w:rsid w:val="00C25738"/>
    <w:rsid w:val="00C51064"/>
    <w:rsid w:val="00C661A7"/>
    <w:rsid w:val="00C937A9"/>
    <w:rsid w:val="00CA5E09"/>
    <w:rsid w:val="00CB1908"/>
    <w:rsid w:val="00CC19A5"/>
    <w:rsid w:val="00CD070D"/>
    <w:rsid w:val="00CD68D2"/>
    <w:rsid w:val="00CE11BB"/>
    <w:rsid w:val="00CE5D64"/>
    <w:rsid w:val="00CF7AA3"/>
    <w:rsid w:val="00D06624"/>
    <w:rsid w:val="00D10A31"/>
    <w:rsid w:val="00D11262"/>
    <w:rsid w:val="00D260AD"/>
    <w:rsid w:val="00D3516F"/>
    <w:rsid w:val="00D372CA"/>
    <w:rsid w:val="00D3731B"/>
    <w:rsid w:val="00D41227"/>
    <w:rsid w:val="00D745F8"/>
    <w:rsid w:val="00D76D9C"/>
    <w:rsid w:val="00D97762"/>
    <w:rsid w:val="00DB03EF"/>
    <w:rsid w:val="00DB21C7"/>
    <w:rsid w:val="00DC2B70"/>
    <w:rsid w:val="00DE44AF"/>
    <w:rsid w:val="00DE5E4D"/>
    <w:rsid w:val="00E013D4"/>
    <w:rsid w:val="00E14B51"/>
    <w:rsid w:val="00E33609"/>
    <w:rsid w:val="00E421A9"/>
    <w:rsid w:val="00E473D4"/>
    <w:rsid w:val="00E55BD3"/>
    <w:rsid w:val="00E63FEA"/>
    <w:rsid w:val="00E65020"/>
    <w:rsid w:val="00E67E06"/>
    <w:rsid w:val="00EA470F"/>
    <w:rsid w:val="00EB0FF5"/>
    <w:rsid w:val="00EC0473"/>
    <w:rsid w:val="00EE4FC2"/>
    <w:rsid w:val="00EF32EE"/>
    <w:rsid w:val="00F06FC7"/>
    <w:rsid w:val="00F202C1"/>
    <w:rsid w:val="00F45DF6"/>
    <w:rsid w:val="00F5724D"/>
    <w:rsid w:val="00F90D9F"/>
    <w:rsid w:val="00F93FE9"/>
    <w:rsid w:val="00F9561E"/>
    <w:rsid w:val="00F95FFB"/>
    <w:rsid w:val="00FA00B3"/>
    <w:rsid w:val="00FC3368"/>
    <w:rsid w:val="00FD1A57"/>
    <w:rsid w:val="00FD4128"/>
    <w:rsid w:val="00FD546C"/>
    <w:rsid w:val="00FE5864"/>
    <w:rsid w:val="00FF3AE5"/>
    <w:rsid w:val="00FF62CA"/>
    <w:rsid w:val="02DE2597"/>
    <w:rsid w:val="0CAD6F89"/>
    <w:rsid w:val="0EE7556C"/>
    <w:rsid w:val="3CDE6FA3"/>
    <w:rsid w:val="4A9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289041"/>
  <w15:docId w15:val="{D3DF108C-3258-4DA7-8455-DDB2E0BB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4F81BD"/>
      <w:kern w:val="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kern w:val="0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60"/>
      <w:outlineLvl w:val="3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40" w:after="60"/>
      <w:outlineLvl w:val="4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0"/>
      <w:outlineLvl w:val="5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0"/>
      <w:outlineLvl w:val="6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0"/>
      <w:outlineLvl w:val="7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0"/>
      <w:outlineLvl w:val="8"/>
    </w:pPr>
    <w:rPr>
      <w:rFonts w:ascii="Cambria" w:hAnsi="Cambria" w:cs="Times New Roman"/>
      <w:b/>
      <w:bCs/>
      <w:color w:val="4F81BD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Times New Roman"/>
      <w:kern w:val="0"/>
      <w:sz w:val="20"/>
      <w:szCs w:val="20"/>
    </w:rPr>
  </w:style>
  <w:style w:type="paragraph" w:styleId="a5">
    <w:name w:val="Balloon Text"/>
    <w:basedOn w:val="a"/>
    <w:uiPriority w:val="99"/>
    <w:unhideWhenUsed/>
    <w:qFormat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90">
    <w:name w:val="标题 9 字符"/>
    <w:link w:val="9"/>
    <w:rPr>
      <w:rFonts w:ascii="Cambria" w:hAnsi="Cambria" w:hint="default"/>
      <w:b/>
      <w:bCs/>
      <w:color w:val="4F81BD"/>
    </w:rPr>
  </w:style>
  <w:style w:type="character" w:customStyle="1" w:styleId="40">
    <w:name w:val="标题 4 字符"/>
    <w:link w:val="4"/>
    <w:qFormat/>
    <w:rPr>
      <w:rFonts w:ascii="Cambria" w:hAnsi="Cambria" w:hint="default"/>
      <w:b/>
      <w:bCs/>
      <w:color w:val="4F81BD"/>
    </w:rPr>
  </w:style>
  <w:style w:type="character" w:customStyle="1" w:styleId="10">
    <w:name w:val="标题 1 字符"/>
    <w:link w:val="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a4">
    <w:name w:val="纯文本 字符"/>
    <w:link w:val="a3"/>
    <w:rPr>
      <w:rFonts w:ascii="宋体" w:hAnsi="Courier New" w:cs="Times New Roman"/>
    </w:rPr>
  </w:style>
  <w:style w:type="character" w:customStyle="1" w:styleId="70">
    <w:name w:val="标题 7 字符"/>
    <w:link w:val="7"/>
    <w:rPr>
      <w:rFonts w:ascii="Cambria" w:hAnsi="Cambria" w:hint="default"/>
      <w:b/>
      <w:bCs/>
      <w:color w:val="4F81BD"/>
    </w:rPr>
  </w:style>
  <w:style w:type="character" w:customStyle="1" w:styleId="20">
    <w:name w:val="标题 2 字符"/>
    <w:link w:val="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60">
    <w:name w:val="标题 6 字符"/>
    <w:link w:val="6"/>
    <w:rPr>
      <w:rFonts w:ascii="Cambria" w:hAnsi="Cambria" w:hint="default"/>
      <w:b/>
      <w:bCs/>
      <w:color w:val="4F81BD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80">
    <w:name w:val="标题 8 字符"/>
    <w:link w:val="8"/>
    <w:qFormat/>
    <w:rPr>
      <w:rFonts w:ascii="Cambria" w:hAnsi="Cambria" w:hint="default"/>
      <w:b/>
      <w:bCs/>
      <w:color w:val="4F81BD"/>
    </w:rPr>
  </w:style>
  <w:style w:type="character" w:customStyle="1" w:styleId="30">
    <w:name w:val="标题 3 字符"/>
    <w:link w:val="3"/>
    <w:rPr>
      <w:rFonts w:ascii="Cambria" w:hAnsi="Cambria" w:hint="default"/>
      <w:b/>
      <w:bCs/>
      <w:color w:val="4F81BD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rPr>
      <w:rFonts w:ascii="Cambria" w:hAnsi="Cambria" w:hint="default"/>
      <w:b/>
      <w:bCs/>
      <w:color w:val="4F81BD"/>
    </w:rPr>
  </w:style>
  <w:style w:type="paragraph" w:customStyle="1" w:styleId="ac">
    <w:name w:val="表样式"/>
    <w:basedOn w:val="a"/>
    <w:pPr>
      <w:spacing w:before="80" w:after="80"/>
      <w:jc w:val="left"/>
    </w:pPr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656;&#27714;&#21517;&#31216;-&#25216;&#33021;-&#22995;&#21517;-&#24180;&#38480;-&#20379;&#24212;&#21830;-&#26085;&#26399;-&#24341;&#36827;&#31867;&#22411;-base(5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需求名称-技能-姓名-年限-供应商-日期-引进类型-base(5).dotm</Template>
  <TotalTime>276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Dream Lee</cp:lastModifiedBy>
  <cp:revision>4</cp:revision>
  <dcterms:created xsi:type="dcterms:W3CDTF">2018-03-17T08:58:00Z</dcterms:created>
  <dcterms:modified xsi:type="dcterms:W3CDTF">2018-10-13T12:06:00Z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_DocHome">
    <vt:i4>-1657956182</vt:i4>
  </property>
  <property fmtid="{D5CDD505-2E9C-101B-9397-08002B2CF9AE}" pid="4" name="KSORubyTemplateID" linkTarget="0">
    <vt:lpwstr>4</vt:lpwstr>
  </property>
</Properties>
</file>